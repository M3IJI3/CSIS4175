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9F7AD" w14:textId="77777777" w:rsidR="00945453" w:rsidRDefault="00945453" w:rsidP="00945453">
      <w:pPr>
        <w:ind w:right="960"/>
        <w:rPr>
          <w:rFonts w:ascii="Consolas" w:hAnsi="Consolas"/>
        </w:rPr>
      </w:pPr>
      <w:r w:rsidRPr="00945453">
        <w:rPr>
          <w:rFonts w:ascii="Consolas" w:hAnsi="Consolas"/>
        </w:rPr>
        <w:t>Name: Jie Mei</w:t>
      </w:r>
      <w:r w:rsidRPr="00945453">
        <w:rPr>
          <w:rFonts w:ascii="Consolas" w:hAnsi="Consolas"/>
        </w:rPr>
        <w:tab/>
      </w:r>
      <w:r w:rsidRPr="00945453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45453">
        <w:rPr>
          <w:rFonts w:ascii="Consolas" w:hAnsi="Consolas"/>
        </w:rPr>
        <w:t>Student Number: 300364433</w:t>
      </w:r>
    </w:p>
    <w:p w14:paraId="4EBF76BF" w14:textId="77777777" w:rsidR="00945453" w:rsidRPr="00945453" w:rsidRDefault="00945453" w:rsidP="00945453">
      <w:pPr>
        <w:ind w:right="960"/>
        <w:rPr>
          <w:rFonts w:ascii="Consolas" w:hAnsi="Consolas"/>
        </w:rPr>
      </w:pPr>
    </w:p>
    <w:p w14:paraId="223B617E" w14:textId="77777777" w:rsidR="00945453" w:rsidRDefault="00945453">
      <w:pPr>
        <w:rPr>
          <w:rFonts w:ascii="Consolas" w:hAnsi="Consolas"/>
        </w:rPr>
      </w:pPr>
      <w:r w:rsidRPr="00945453">
        <w:rPr>
          <w:rFonts w:ascii="Consolas" w:hAnsi="Consolas"/>
        </w:rPr>
        <w:t>I am confirming that I have completed this classwork assignment completely based on the requirements and it is working and fully functional.</w:t>
      </w:r>
    </w:p>
    <w:p w14:paraId="581CF418" w14:textId="77777777" w:rsidR="00036817" w:rsidRDefault="00036817">
      <w:pPr>
        <w:rPr>
          <w:rFonts w:ascii="Consolas" w:hAnsi="Consolas"/>
        </w:rPr>
      </w:pPr>
    </w:p>
    <w:p w14:paraId="7C5198D5" w14:textId="533F56EE" w:rsidR="00036817" w:rsidRDefault="00036817">
      <w:pPr>
        <w:rPr>
          <w:rFonts w:ascii="Consolas" w:hAnsi="Consolas"/>
        </w:rPr>
      </w:pPr>
      <w:r w:rsidRPr="00036817">
        <w:rPr>
          <w:rFonts w:ascii="Consolas" w:hAnsi="Consolas"/>
        </w:rPr>
        <w:drawing>
          <wp:inline distT="0" distB="0" distL="0" distR="0" wp14:anchorId="3FF6D256" wp14:editId="1ED36B66">
            <wp:extent cx="2149522" cy="4776715"/>
            <wp:effectExtent l="0" t="0" r="3175" b="5080"/>
            <wp:docPr id="2007636420" name="图片 1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36420" name="图片 1" descr="图片包含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091" cy="479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C638" w14:textId="77777777" w:rsidR="00036817" w:rsidRDefault="00036817">
      <w:pPr>
        <w:rPr>
          <w:rFonts w:ascii="Consolas" w:hAnsi="Consolas"/>
        </w:rPr>
      </w:pPr>
    </w:p>
    <w:p w14:paraId="7038BEC4" w14:textId="77777777" w:rsidR="00036817" w:rsidRDefault="00036817">
      <w:pPr>
        <w:rPr>
          <w:rFonts w:ascii="Consolas" w:hAnsi="Consolas"/>
        </w:rPr>
      </w:pPr>
    </w:p>
    <w:p w14:paraId="03F5B4FC" w14:textId="77777777" w:rsidR="00036817" w:rsidRDefault="00036817">
      <w:pPr>
        <w:rPr>
          <w:rFonts w:ascii="Consolas" w:hAnsi="Consolas"/>
        </w:rPr>
      </w:pPr>
    </w:p>
    <w:p w14:paraId="46B8F3EA" w14:textId="77777777" w:rsidR="00036817" w:rsidRDefault="00036817">
      <w:pPr>
        <w:rPr>
          <w:rFonts w:ascii="Consolas" w:hAnsi="Consolas"/>
        </w:rPr>
      </w:pPr>
    </w:p>
    <w:p w14:paraId="41957964" w14:textId="77777777" w:rsidR="00036817" w:rsidRDefault="00036817">
      <w:pPr>
        <w:rPr>
          <w:rFonts w:ascii="Consolas" w:hAnsi="Consolas"/>
        </w:rPr>
      </w:pPr>
    </w:p>
    <w:p w14:paraId="36EF936C" w14:textId="22209A16" w:rsidR="00036817" w:rsidRDefault="00036817">
      <w:pPr>
        <w:rPr>
          <w:rFonts w:ascii="Consolas" w:hAnsi="Consolas"/>
        </w:rPr>
      </w:pPr>
      <w:r w:rsidRPr="00036817">
        <w:rPr>
          <w:rFonts w:ascii="Consolas" w:hAnsi="Consolas"/>
        </w:rPr>
        <w:lastRenderedPageBreak/>
        <w:drawing>
          <wp:inline distT="0" distB="0" distL="0" distR="0" wp14:anchorId="57C3F1FE" wp14:editId="52D90FDA">
            <wp:extent cx="5704764" cy="2567144"/>
            <wp:effectExtent l="0" t="0" r="0" b="5080"/>
            <wp:docPr id="209461447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14470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054" cy="25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7094" w14:textId="77777777" w:rsidR="00036817" w:rsidRDefault="00036817">
      <w:pPr>
        <w:rPr>
          <w:rFonts w:ascii="Consolas" w:hAnsi="Consolas"/>
        </w:rPr>
      </w:pPr>
    </w:p>
    <w:p w14:paraId="2CFD9892" w14:textId="0172C5BC" w:rsidR="00036817" w:rsidRPr="00945453" w:rsidRDefault="00036817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B187DD0" wp14:editId="49488A1A">
            <wp:extent cx="5943600" cy="3787140"/>
            <wp:effectExtent l="0" t="0" r="0" b="3810"/>
            <wp:docPr id="160912708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27080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817" w:rsidRPr="0094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17"/>
    <w:rsid w:val="00036817"/>
    <w:rsid w:val="0009798F"/>
    <w:rsid w:val="00945453"/>
    <w:rsid w:val="00BF71AF"/>
    <w:rsid w:val="00C44109"/>
    <w:rsid w:val="00E9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2B83"/>
  <w15:chartTrackingRefBased/>
  <w15:docId w15:val="{63420593-0B0E-46F9-AA76-64B61864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5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45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45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454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4545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454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4545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54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454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5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5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54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4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4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54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5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r\Downloads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Mei, Jie</cp:lastModifiedBy>
  <cp:revision>1</cp:revision>
  <dcterms:created xsi:type="dcterms:W3CDTF">2024-05-22T08:52:00Z</dcterms:created>
  <dcterms:modified xsi:type="dcterms:W3CDTF">2024-05-22T08:53:00Z</dcterms:modified>
</cp:coreProperties>
</file>